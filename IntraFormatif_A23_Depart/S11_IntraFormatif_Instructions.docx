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51427F36" w14:textId="29259D3A" w:rsidR="00D26CE9" w:rsidRPr="00460B53" w:rsidRDefault="001250B1" w:rsidP="00497FB0">
      <w:pPr>
        <w:pStyle w:val="Titre"/>
      </w:pPr>
      <w:r>
        <w:t xml:space="preserve">Examen </w:t>
      </w:r>
      <w:r w:rsidR="006535D0">
        <w:t>intra</w:t>
      </w:r>
      <w:r>
        <w:t xml:space="preserve"> formatif</w:t>
      </w:r>
    </w:p>
    <w:p w14:paraId="0FC59C79" w14:textId="77777777" w:rsidR="002B4123" w:rsidRPr="00C46EE6" w:rsidRDefault="002B4123" w:rsidP="00C417BE">
      <w:pPr>
        <w:rPr>
          <w:sz w:val="24"/>
          <w:szCs w:val="24"/>
        </w:rPr>
      </w:pPr>
    </w:p>
    <w:p w14:paraId="1C407163" w14:textId="628043DB" w:rsidR="00C46EE6" w:rsidRPr="00512463" w:rsidRDefault="002F150D" w:rsidP="00AE2637">
      <w:pPr>
        <w:pStyle w:val="Titre1"/>
        <w:shd w:val="clear" w:color="auto" w:fill="8E0000"/>
        <w:rPr>
          <w:b/>
          <w:bCs/>
          <w:sz w:val="36"/>
          <w:szCs w:val="36"/>
        </w:rPr>
      </w:pPr>
      <w:r w:rsidRPr="00512463">
        <w:rPr>
          <w:b/>
          <w:bCs/>
          <w:sz w:val="36"/>
          <w:szCs w:val="36"/>
        </w:rPr>
        <w:t xml:space="preserve">Dossier </w:t>
      </w:r>
      <w:r w:rsidR="008E0C36" w:rsidRPr="00512463">
        <w:rPr>
          <w:b/>
          <w:bCs/>
          <w:sz w:val="36"/>
          <w:szCs w:val="36"/>
        </w:rPr>
        <w:t>Partie 1</w:t>
      </w:r>
    </w:p>
    <w:p w14:paraId="4AB5E3B3" w14:textId="77777777" w:rsidR="002F150D" w:rsidRPr="00512463" w:rsidRDefault="002F150D" w:rsidP="002F150D"/>
    <w:p w14:paraId="3EED272A" w14:textId="090D6AA0" w:rsidR="002F150D" w:rsidRPr="00512463" w:rsidRDefault="002F150D" w:rsidP="002F150D">
      <w:pPr>
        <w:pStyle w:val="Paragraphedeliste"/>
        <w:numPr>
          <w:ilvl w:val="0"/>
          <w:numId w:val="32"/>
        </w:numPr>
      </w:pPr>
      <w:r w:rsidRPr="00512463">
        <w:t xml:space="preserve">Fermez l’application du dossier </w:t>
      </w:r>
      <w:r w:rsidRPr="00512463">
        <w:rPr>
          <w:b/>
          <w:bCs/>
        </w:rPr>
        <w:t>Partie</w:t>
      </w:r>
      <w:r w:rsidR="002B4123" w:rsidRPr="00512463">
        <w:rPr>
          <w:b/>
          <w:bCs/>
        </w:rPr>
        <w:t>2</w:t>
      </w:r>
      <w:r w:rsidRPr="00512463">
        <w:t xml:space="preserve"> si elle est ouverte pour éviter les erreurs</w:t>
      </w:r>
    </w:p>
    <w:p w14:paraId="2B0447A2" w14:textId="02FA4C98" w:rsidR="002F150D" w:rsidRPr="00512463" w:rsidRDefault="002F150D" w:rsidP="002F150D">
      <w:pPr>
        <w:pStyle w:val="Paragraphedeliste"/>
        <w:numPr>
          <w:ilvl w:val="0"/>
          <w:numId w:val="32"/>
        </w:numPr>
      </w:pPr>
      <w:r w:rsidRPr="00512463">
        <w:t xml:space="preserve">Ouvrez l’application du dossier </w:t>
      </w:r>
      <w:r w:rsidRPr="00512463">
        <w:rPr>
          <w:b/>
          <w:bCs/>
        </w:rPr>
        <w:t>Partie</w:t>
      </w:r>
      <w:r w:rsidR="002B4123" w:rsidRPr="00512463">
        <w:rPr>
          <w:b/>
          <w:bCs/>
        </w:rPr>
        <w:t>1</w:t>
      </w:r>
      <w:r w:rsidRPr="00512463">
        <w:t xml:space="preserve"> </w:t>
      </w:r>
    </w:p>
    <w:p w14:paraId="5E3CCF5E" w14:textId="77777777" w:rsidR="002F150D" w:rsidRDefault="002F150D" w:rsidP="002F150D"/>
    <w:p w14:paraId="76F18CD1" w14:textId="5DEC27DB" w:rsidR="00C417BE" w:rsidRPr="00FB0743" w:rsidRDefault="004C6D83" w:rsidP="00C417BE">
      <w:pPr>
        <w:pStyle w:val="Titre1"/>
      </w:pPr>
      <w:r>
        <w:t>Question 1</w:t>
      </w:r>
      <w:r w:rsidR="0078424E">
        <w:t xml:space="preserve"> Tables et relations</w:t>
      </w:r>
    </w:p>
    <w:p w14:paraId="5898D14E" w14:textId="41559130" w:rsidR="009E37B3" w:rsidRDefault="006B0A24" w:rsidP="009E37B3">
      <w:pPr>
        <w:pStyle w:val="Titre2"/>
      </w:pPr>
      <w:r>
        <w:t>Equipes, joueurs,</w:t>
      </w:r>
      <w:r w:rsidR="00E54A42">
        <w:t xml:space="preserve"> fiches officielles et</w:t>
      </w:r>
      <w:r>
        <w:t xml:space="preserve"> </w:t>
      </w:r>
      <w:r w:rsidR="00E54A42">
        <w:t>tournois</w:t>
      </w:r>
    </w:p>
    <w:p w14:paraId="0FB1FE8A" w14:textId="77777777" w:rsidR="002D3A51" w:rsidRDefault="007D42BF" w:rsidP="0058124E">
      <w:pPr>
        <w:pStyle w:val="Paragraphedeliste"/>
        <w:numPr>
          <w:ilvl w:val="0"/>
          <w:numId w:val="30"/>
        </w:numPr>
        <w:spacing w:after="160" w:line="259" w:lineRule="auto"/>
      </w:pPr>
      <w:r>
        <w:t xml:space="preserve">Les classes sont dans le dossier </w:t>
      </w:r>
      <w:proofErr w:type="spellStart"/>
      <w:r w:rsidR="002D3A51">
        <w:rPr>
          <w:b/>
          <w:bCs/>
        </w:rPr>
        <w:t>Entities</w:t>
      </w:r>
      <w:proofErr w:type="spellEnd"/>
      <w:r w:rsidR="002D3A51">
        <w:rPr>
          <w:b/>
          <w:bCs/>
        </w:rPr>
        <w:t xml:space="preserve"> </w:t>
      </w:r>
      <w:r w:rsidR="002D3A51">
        <w:t>mais elles sont INCOMPLÈTES.</w:t>
      </w:r>
    </w:p>
    <w:p w14:paraId="6DE72C3D" w14:textId="699EE487" w:rsidR="009A7119" w:rsidRDefault="004C6D83" w:rsidP="0058124E">
      <w:pPr>
        <w:pStyle w:val="Paragraphedeliste"/>
        <w:numPr>
          <w:ilvl w:val="0"/>
          <w:numId w:val="30"/>
        </w:numPr>
        <w:spacing w:after="160" w:line="259" w:lineRule="auto"/>
      </w:pPr>
      <w:r>
        <w:t xml:space="preserve">Complétez les classes suivantes afin qu’elles </w:t>
      </w:r>
      <w:r w:rsidR="0058124E">
        <w:t>correspondent au diagramme suivant</w:t>
      </w:r>
      <w:r w:rsidR="008F5E79">
        <w:t> :</w:t>
      </w:r>
    </w:p>
    <w:p w14:paraId="693F4452" w14:textId="71D29612" w:rsidR="00AF701A" w:rsidRDefault="00976D75" w:rsidP="0058124E">
      <w:pPr>
        <w:jc w:val="center"/>
      </w:pPr>
      <w:r>
        <w:rPr>
          <w:noProof/>
        </w:rPr>
        <w:drawing>
          <wp:inline distT="0" distB="0" distL="0" distR="0" wp14:anchorId="36D425CD" wp14:editId="03BB0DA8">
            <wp:extent cx="6124575" cy="3790950"/>
            <wp:effectExtent l="0" t="0" r="9525" b="0"/>
            <wp:docPr id="73037679" name="Image 1" descr="Une image contenant texte, carte de visi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7679" name="Image 1" descr="Une image contenant texte, carte de visite, capture d’écran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EE5A" w14:textId="7A49EFAD" w:rsidR="00415679" w:rsidRDefault="00415679" w:rsidP="008F5E79">
      <w:pPr>
        <w:pStyle w:val="Paragraphedeliste"/>
        <w:numPr>
          <w:ilvl w:val="0"/>
          <w:numId w:val="30"/>
        </w:numPr>
      </w:pPr>
      <w:r>
        <w:t>Ajoutez les annotations nécessaires aux propriétés existantes</w:t>
      </w:r>
    </w:p>
    <w:p w14:paraId="4518DF98" w14:textId="1D0A1095" w:rsidR="00FC062B" w:rsidRDefault="008F5E79" w:rsidP="008F5E79">
      <w:pPr>
        <w:pStyle w:val="Paragraphedeliste"/>
        <w:numPr>
          <w:ilvl w:val="0"/>
          <w:numId w:val="30"/>
        </w:numPr>
      </w:pPr>
      <w:r>
        <w:t>Ajoutez les clés et les propriétés de navigation</w:t>
      </w:r>
      <w:r w:rsidR="00415679">
        <w:t xml:space="preserve"> pour toutes les relations</w:t>
      </w:r>
    </w:p>
    <w:p w14:paraId="268CE182" w14:textId="553105F6" w:rsidR="00D10360" w:rsidRDefault="00D10360" w:rsidP="008F5E79">
      <w:pPr>
        <w:pStyle w:val="Paragraphedeliste"/>
        <w:numPr>
          <w:ilvl w:val="0"/>
          <w:numId w:val="30"/>
        </w:numPr>
      </w:pPr>
      <w:r>
        <w:t>Faites le nécessaire afin que les tables figurent dans la BD</w:t>
      </w:r>
    </w:p>
    <w:p w14:paraId="7608111B" w14:textId="28B680FF" w:rsidR="006F6ACA" w:rsidRDefault="006F6ACA" w:rsidP="008F5E79">
      <w:pPr>
        <w:pStyle w:val="Paragraphedeliste"/>
        <w:numPr>
          <w:ilvl w:val="0"/>
          <w:numId w:val="30"/>
        </w:numPr>
      </w:pPr>
      <w:r>
        <w:t xml:space="preserve">Vérifiez que </w:t>
      </w:r>
      <w:r w:rsidR="00477B46">
        <w:t>les tables sont créées correctement</w:t>
      </w:r>
    </w:p>
    <w:p w14:paraId="4167FA5B" w14:textId="77777777" w:rsidR="00482136" w:rsidRPr="002F150D" w:rsidRDefault="00482136" w:rsidP="00AE2637">
      <w:pPr>
        <w:pStyle w:val="Titre1"/>
        <w:shd w:val="clear" w:color="auto" w:fill="8E000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Dossier </w:t>
      </w:r>
      <w:r w:rsidRPr="002F150D">
        <w:rPr>
          <w:b/>
          <w:bCs/>
          <w:sz w:val="36"/>
          <w:szCs w:val="36"/>
        </w:rPr>
        <w:t>Partie 2</w:t>
      </w:r>
    </w:p>
    <w:p w14:paraId="076E5397" w14:textId="77777777" w:rsidR="00482136" w:rsidRDefault="00482136" w:rsidP="00482136">
      <w:pPr>
        <w:pStyle w:val="Paragraphedeliste"/>
        <w:numPr>
          <w:ilvl w:val="0"/>
          <w:numId w:val="39"/>
        </w:numPr>
      </w:pPr>
      <w:r>
        <w:t xml:space="preserve">Fermez l’application du dossier </w:t>
      </w:r>
      <w:r w:rsidRPr="00C1636C">
        <w:rPr>
          <w:b/>
          <w:bCs/>
        </w:rPr>
        <w:t>Partie1</w:t>
      </w:r>
      <w:r>
        <w:t xml:space="preserve"> si elle est ouverte pour éviter les erreurs</w:t>
      </w:r>
    </w:p>
    <w:p w14:paraId="2E89879F" w14:textId="12028F85" w:rsidR="00482136" w:rsidRDefault="00482136" w:rsidP="00482136">
      <w:pPr>
        <w:pStyle w:val="Paragraphedeliste"/>
        <w:numPr>
          <w:ilvl w:val="0"/>
          <w:numId w:val="39"/>
        </w:numPr>
      </w:pPr>
      <w:r>
        <w:t xml:space="preserve">Ouvrez l’application du dossier </w:t>
      </w:r>
      <w:r w:rsidRPr="00C1636C">
        <w:rPr>
          <w:b/>
          <w:bCs/>
        </w:rPr>
        <w:t>Partie2</w:t>
      </w:r>
    </w:p>
    <w:p w14:paraId="0963CBB0" w14:textId="3B23C23D" w:rsidR="009D5285" w:rsidRDefault="009D5285" w:rsidP="00482136">
      <w:pPr>
        <w:pStyle w:val="Paragraphedeliste"/>
        <w:numPr>
          <w:ilvl w:val="0"/>
          <w:numId w:val="39"/>
        </w:numPr>
      </w:pPr>
      <w:r>
        <w:t xml:space="preserve">Faite un </w:t>
      </w:r>
      <w:r w:rsidRPr="00BB199F">
        <w:rPr>
          <w:b/>
          <w:bCs/>
          <w:i/>
          <w:iCs/>
        </w:rPr>
        <w:t>Update-</w:t>
      </w:r>
      <w:proofErr w:type="spellStart"/>
      <w:r w:rsidRPr="00BB199F">
        <w:rPr>
          <w:b/>
          <w:bCs/>
          <w:i/>
          <w:iCs/>
        </w:rPr>
        <w:t>database</w:t>
      </w:r>
      <w:proofErr w:type="spellEnd"/>
    </w:p>
    <w:p w14:paraId="32EFCF27" w14:textId="652E4F92" w:rsidR="00693176" w:rsidRPr="00FB0743" w:rsidRDefault="00693176" w:rsidP="00693176">
      <w:pPr>
        <w:pStyle w:val="Titre1"/>
      </w:pPr>
      <w:r>
        <w:t xml:space="preserve">Question </w:t>
      </w:r>
      <w:r w:rsidR="00482136">
        <w:t>2</w:t>
      </w:r>
      <w:r>
        <w:t xml:space="preserve"> </w:t>
      </w:r>
      <w:r w:rsidR="0083216E">
        <w:t>sORCIÈRES</w:t>
      </w:r>
    </w:p>
    <w:p w14:paraId="1A7D9A84" w14:textId="2ECEF96D" w:rsidR="00717990" w:rsidRDefault="0083216E" w:rsidP="00717990">
      <w:pPr>
        <w:pStyle w:val="Titre2"/>
      </w:pPr>
      <w:r>
        <w:t>sORCIÈRES INDEX</w:t>
      </w:r>
    </w:p>
    <w:p w14:paraId="093110D9" w14:textId="12F04D65" w:rsidR="00B66750" w:rsidRDefault="00A3024A" w:rsidP="0083216E">
      <w:pPr>
        <w:pStyle w:val="Paragraphedeliste"/>
        <w:numPr>
          <w:ilvl w:val="0"/>
          <w:numId w:val="34"/>
        </w:numPr>
      </w:pPr>
      <w:r>
        <w:t>Modifiez le code</w:t>
      </w:r>
      <w:r w:rsidR="003D233A">
        <w:t xml:space="preserve"> de l’action</w:t>
      </w:r>
      <w:r w:rsidR="00812D2B">
        <w:t xml:space="preserve"> dans le contrôleur </w:t>
      </w:r>
      <w:r w:rsidR="00812D2B">
        <w:rPr>
          <w:i/>
          <w:iCs/>
        </w:rPr>
        <w:t>Sorcières</w:t>
      </w:r>
      <w:r>
        <w:t xml:space="preserve"> afin que la vue </w:t>
      </w:r>
      <w:r>
        <w:rPr>
          <w:b/>
          <w:bCs/>
        </w:rPr>
        <w:t>Sorcière</w:t>
      </w:r>
      <w:r w:rsidR="003E1AA6">
        <w:rPr>
          <w:b/>
          <w:bCs/>
        </w:rPr>
        <w:t>s/Index</w:t>
      </w:r>
      <w:r w:rsidR="003E1AA6">
        <w:t xml:space="preserve"> affiche la liste des sorcières triées par </w:t>
      </w:r>
      <w:r w:rsidR="003E1AA6">
        <w:rPr>
          <w:b/>
          <w:bCs/>
        </w:rPr>
        <w:t>Origine</w:t>
      </w:r>
      <w:r w:rsidR="009D5285">
        <w:rPr>
          <w:b/>
          <w:bCs/>
        </w:rPr>
        <w:t xml:space="preserve">, </w:t>
      </w:r>
      <w:r w:rsidR="009D5285">
        <w:t xml:space="preserve">puis par </w:t>
      </w:r>
      <w:r w:rsidR="009D5285">
        <w:rPr>
          <w:b/>
          <w:bCs/>
        </w:rPr>
        <w:t>Nom</w:t>
      </w:r>
    </w:p>
    <w:p w14:paraId="67FF5CC0" w14:textId="5A66D358" w:rsidR="000407A4" w:rsidRDefault="009D5285" w:rsidP="000407A4">
      <w:pPr>
        <w:pStyle w:val="Paragraphedeliste"/>
        <w:numPr>
          <w:ilvl w:val="0"/>
          <w:numId w:val="34"/>
        </w:numPr>
      </w:pPr>
      <w:r>
        <w:t xml:space="preserve">Testez avec le menu </w:t>
      </w:r>
      <w:r w:rsidR="005932E0">
        <w:rPr>
          <w:b/>
          <w:bCs/>
        </w:rPr>
        <w:t>Question 2/</w:t>
      </w:r>
      <w:r w:rsidR="00A10B0A" w:rsidRPr="00A10B0A">
        <w:t xml:space="preserve"> </w:t>
      </w:r>
      <w:r w:rsidR="00A10B0A" w:rsidRPr="00A10B0A">
        <w:rPr>
          <w:b/>
          <w:bCs/>
        </w:rPr>
        <w:t>Index Sorcières triées</w:t>
      </w:r>
    </w:p>
    <w:p w14:paraId="6DD541D8" w14:textId="55437D94" w:rsidR="000407A4" w:rsidRDefault="003D233A" w:rsidP="000407A4">
      <w:pPr>
        <w:pStyle w:val="Titre2"/>
      </w:pPr>
      <w:r>
        <w:t>sorcières details</w:t>
      </w:r>
    </w:p>
    <w:p w14:paraId="233405D7" w14:textId="79A89FAD" w:rsidR="000407A4" w:rsidRDefault="003D233A" w:rsidP="000407A4">
      <w:pPr>
        <w:pStyle w:val="Paragraphedeliste"/>
        <w:numPr>
          <w:ilvl w:val="0"/>
          <w:numId w:val="37"/>
        </w:numPr>
      </w:pPr>
      <w:r>
        <w:t>Modifiez le code</w:t>
      </w:r>
      <w:r w:rsidR="009A2416" w:rsidRPr="009A2416">
        <w:t xml:space="preserve"> </w:t>
      </w:r>
      <w:r w:rsidR="009A2416">
        <w:t xml:space="preserve">dans l’action du contrôleur </w:t>
      </w:r>
      <w:r w:rsidR="009A2416" w:rsidRPr="00A52C6C">
        <w:rPr>
          <w:b/>
          <w:bCs/>
        </w:rPr>
        <w:t>Sorcières</w:t>
      </w:r>
      <w:r w:rsidR="009A2416">
        <w:rPr>
          <w:i/>
          <w:iCs/>
        </w:rPr>
        <w:t xml:space="preserve">, </w:t>
      </w:r>
      <w:r w:rsidR="009A2416">
        <w:t xml:space="preserve">le ViewModel </w:t>
      </w:r>
      <w:proofErr w:type="spellStart"/>
      <w:r w:rsidR="00A52C6C">
        <w:rPr>
          <w:b/>
          <w:bCs/>
        </w:rPr>
        <w:t>Sorcieres_VM</w:t>
      </w:r>
      <w:proofErr w:type="spellEnd"/>
      <w:r w:rsidR="000F046B">
        <w:rPr>
          <w:b/>
          <w:bCs/>
        </w:rPr>
        <w:t xml:space="preserve"> </w:t>
      </w:r>
      <w:r w:rsidR="00D74CE3" w:rsidRPr="00D74CE3">
        <w:t xml:space="preserve">et </w:t>
      </w:r>
      <w:r w:rsidR="000F046B">
        <w:t xml:space="preserve">la vue </w:t>
      </w:r>
      <w:r w:rsidR="000F046B">
        <w:rPr>
          <w:b/>
          <w:bCs/>
        </w:rPr>
        <w:t>Sorcières/Details</w:t>
      </w:r>
      <w:r w:rsidR="00A52C6C">
        <w:t xml:space="preserve"> </w:t>
      </w:r>
      <w:r w:rsidR="00B97874">
        <w:t xml:space="preserve">afin </w:t>
      </w:r>
      <w:r w:rsidR="000F046B">
        <w:t>d’ajouter à la vue</w:t>
      </w:r>
      <w:r w:rsidR="00B97874">
        <w:t xml:space="preserve"> les informations </w:t>
      </w:r>
      <w:r w:rsidR="006E27CE">
        <w:t>suivantes :</w:t>
      </w:r>
    </w:p>
    <w:p w14:paraId="4B1059D6" w14:textId="72300774" w:rsidR="006E27CE" w:rsidRDefault="006E27CE" w:rsidP="006E27CE">
      <w:pPr>
        <w:pStyle w:val="Paragraphedeliste"/>
        <w:numPr>
          <w:ilvl w:val="1"/>
          <w:numId w:val="37"/>
        </w:numPr>
      </w:pPr>
      <w:r>
        <w:t>Le nombre de potions que la sorcière a créées</w:t>
      </w:r>
    </w:p>
    <w:p w14:paraId="5E647909" w14:textId="6FFFFC0B" w:rsidR="004F5179" w:rsidRDefault="004F5179" w:rsidP="004F5179">
      <w:pPr>
        <w:pStyle w:val="Paragraphedeliste"/>
        <w:numPr>
          <w:ilvl w:val="1"/>
          <w:numId w:val="37"/>
        </w:numPr>
      </w:pPr>
      <w:r>
        <w:t>Le volume moyen des potions que la sorcière a créées</w:t>
      </w:r>
    </w:p>
    <w:p w14:paraId="0DC6914D" w14:textId="77777777" w:rsidR="006D27CB" w:rsidRDefault="000A495D" w:rsidP="000A495D">
      <w:pPr>
        <w:pStyle w:val="Paragraphedeliste"/>
        <w:numPr>
          <w:ilvl w:val="0"/>
          <w:numId w:val="37"/>
        </w:numPr>
      </w:pPr>
      <w:r>
        <w:t>Testez</w:t>
      </w:r>
      <w:r w:rsidR="006D27CB">
        <w:t> :</w:t>
      </w:r>
    </w:p>
    <w:p w14:paraId="6960ACDB" w14:textId="3414672A" w:rsidR="000A495D" w:rsidRDefault="000A495D" w:rsidP="006D27CB">
      <w:pPr>
        <w:pStyle w:val="Paragraphedeliste"/>
        <w:numPr>
          <w:ilvl w:val="1"/>
          <w:numId w:val="37"/>
        </w:numPr>
      </w:pPr>
      <w:proofErr w:type="gramStart"/>
      <w:r>
        <w:t>avec</w:t>
      </w:r>
      <w:proofErr w:type="gramEnd"/>
      <w:r>
        <w:t xml:space="preserve"> le menu </w:t>
      </w:r>
      <w:r>
        <w:rPr>
          <w:b/>
          <w:bCs/>
        </w:rPr>
        <w:t>Question 2/</w:t>
      </w:r>
      <w:r w:rsidRPr="00A10B0A">
        <w:t xml:space="preserve"> </w:t>
      </w:r>
      <w:r w:rsidRPr="00A10B0A">
        <w:rPr>
          <w:b/>
          <w:bCs/>
        </w:rPr>
        <w:t>Index Sorcières triées</w:t>
      </w:r>
      <w:r w:rsidR="000745B1">
        <w:rPr>
          <w:b/>
          <w:bCs/>
        </w:rPr>
        <w:t xml:space="preserve">, </w:t>
      </w:r>
      <w:r w:rsidR="000745B1">
        <w:t xml:space="preserve">puis </w:t>
      </w:r>
      <w:r w:rsidR="000745B1">
        <w:rPr>
          <w:b/>
          <w:bCs/>
        </w:rPr>
        <w:t>Details</w:t>
      </w:r>
      <w:r w:rsidR="000745B1">
        <w:t xml:space="preserve"> de la sorcière choisie</w:t>
      </w:r>
    </w:p>
    <w:p w14:paraId="0D1E657F" w14:textId="04EEA829" w:rsidR="006966BC" w:rsidRDefault="006966BC" w:rsidP="006966BC">
      <w:pPr>
        <w:ind w:left="1080"/>
      </w:pPr>
      <w:proofErr w:type="gramStart"/>
      <w:r>
        <w:t>OU</w:t>
      </w:r>
      <w:proofErr w:type="gramEnd"/>
    </w:p>
    <w:p w14:paraId="4D6598B4" w14:textId="636DB911" w:rsidR="000745B1" w:rsidRDefault="006D27CB" w:rsidP="006D27CB">
      <w:pPr>
        <w:pStyle w:val="Paragraphedeliste"/>
        <w:numPr>
          <w:ilvl w:val="1"/>
          <w:numId w:val="37"/>
        </w:numPr>
      </w:pPr>
      <w:proofErr w:type="gramStart"/>
      <w:r>
        <w:t>avec</w:t>
      </w:r>
      <w:proofErr w:type="gramEnd"/>
      <w:r>
        <w:t xml:space="preserve"> le menu </w:t>
      </w:r>
      <w:r>
        <w:rPr>
          <w:b/>
          <w:bCs/>
        </w:rPr>
        <w:t>Question 2/</w:t>
      </w:r>
      <w:r w:rsidR="006966BC" w:rsidRPr="006966BC">
        <w:t xml:space="preserve"> </w:t>
      </w:r>
      <w:r w:rsidR="006966BC" w:rsidRPr="006966BC">
        <w:rPr>
          <w:b/>
          <w:bCs/>
        </w:rPr>
        <w:t>Details Sorcière no 3</w:t>
      </w:r>
    </w:p>
    <w:p w14:paraId="3FA12C62" w14:textId="64E4E4D8" w:rsidR="00265368" w:rsidRPr="00FB0743" w:rsidRDefault="00265368" w:rsidP="00265368">
      <w:pPr>
        <w:pStyle w:val="Titre1"/>
      </w:pPr>
      <w:r>
        <w:t>Question 3 potions</w:t>
      </w:r>
    </w:p>
    <w:p w14:paraId="25307269" w14:textId="27781A38" w:rsidR="00265368" w:rsidRDefault="00265368" w:rsidP="00265368">
      <w:pPr>
        <w:pStyle w:val="Titre2"/>
      </w:pPr>
      <w:r>
        <w:t>Potions INDEX</w:t>
      </w:r>
    </w:p>
    <w:p w14:paraId="4EA1F292" w14:textId="1636953F" w:rsidR="00265368" w:rsidRDefault="00265368" w:rsidP="00265368">
      <w:pPr>
        <w:pStyle w:val="Paragraphedeliste"/>
        <w:numPr>
          <w:ilvl w:val="0"/>
          <w:numId w:val="40"/>
        </w:numPr>
      </w:pPr>
      <w:r>
        <w:t xml:space="preserve">Modifiez le code de l’action dans le contrôleur </w:t>
      </w:r>
      <w:r>
        <w:rPr>
          <w:i/>
          <w:iCs/>
        </w:rPr>
        <w:t>Sorcières</w:t>
      </w:r>
      <w:r>
        <w:t xml:space="preserve"> </w:t>
      </w:r>
      <w:r w:rsidR="007A55A2">
        <w:t xml:space="preserve">et de la vue </w:t>
      </w:r>
      <w:r>
        <w:t xml:space="preserve">afin que la vue </w:t>
      </w:r>
      <w:r>
        <w:rPr>
          <w:b/>
          <w:bCs/>
        </w:rPr>
        <w:t>Potions/Index</w:t>
      </w:r>
      <w:r>
        <w:t xml:space="preserve"> affiche la liste des potions </w:t>
      </w:r>
      <w:r w:rsidR="00C72D60">
        <w:t>et le nom de la sorcière créatrice</w:t>
      </w:r>
    </w:p>
    <w:p w14:paraId="35E3AF5E" w14:textId="0CC61007" w:rsidR="00265368" w:rsidRDefault="00265368" w:rsidP="00265368">
      <w:pPr>
        <w:pStyle w:val="Paragraphedeliste"/>
        <w:numPr>
          <w:ilvl w:val="0"/>
          <w:numId w:val="40"/>
        </w:numPr>
      </w:pPr>
      <w:r>
        <w:t xml:space="preserve">Testez avec le menu </w:t>
      </w:r>
      <w:r>
        <w:rPr>
          <w:b/>
          <w:bCs/>
        </w:rPr>
        <w:t xml:space="preserve">Question </w:t>
      </w:r>
      <w:r w:rsidR="007A55A2">
        <w:rPr>
          <w:b/>
          <w:bCs/>
        </w:rPr>
        <w:t>3</w:t>
      </w:r>
      <w:r>
        <w:rPr>
          <w:b/>
          <w:bCs/>
        </w:rPr>
        <w:t>/</w:t>
      </w:r>
      <w:r w:rsidRPr="00A10B0A">
        <w:t xml:space="preserve"> </w:t>
      </w:r>
      <w:r w:rsidRPr="00A10B0A">
        <w:rPr>
          <w:b/>
          <w:bCs/>
        </w:rPr>
        <w:t xml:space="preserve">Index </w:t>
      </w:r>
      <w:r w:rsidR="007A55A2">
        <w:rPr>
          <w:b/>
          <w:bCs/>
        </w:rPr>
        <w:t>Potions</w:t>
      </w:r>
    </w:p>
    <w:p w14:paraId="2CD64B11" w14:textId="2C865FCF" w:rsidR="005E701E" w:rsidRDefault="005E701E" w:rsidP="005E701E">
      <w:pPr>
        <w:pStyle w:val="Titre2"/>
      </w:pPr>
      <w:r>
        <w:t>Grimoire</w:t>
      </w:r>
    </w:p>
    <w:p w14:paraId="159A90F3" w14:textId="7C18C920" w:rsidR="005E701E" w:rsidRDefault="005E701E" w:rsidP="00670DA1">
      <w:pPr>
        <w:pStyle w:val="Paragraphedeliste"/>
        <w:numPr>
          <w:ilvl w:val="0"/>
          <w:numId w:val="41"/>
        </w:numPr>
      </w:pPr>
      <w:r>
        <w:t>Modifiez le code</w:t>
      </w:r>
      <w:r w:rsidRPr="009A2416">
        <w:t xml:space="preserve"> </w:t>
      </w:r>
      <w:r>
        <w:t xml:space="preserve">dans l’action du contrôleur </w:t>
      </w:r>
      <w:r>
        <w:rPr>
          <w:b/>
          <w:bCs/>
        </w:rPr>
        <w:t>Potions</w:t>
      </w:r>
      <w:r>
        <w:rPr>
          <w:i/>
          <w:iCs/>
        </w:rPr>
        <w:t xml:space="preserve">, </w:t>
      </w:r>
      <w:r>
        <w:t>et</w:t>
      </w:r>
      <w:r>
        <w:rPr>
          <w:b/>
          <w:bCs/>
        </w:rPr>
        <w:t xml:space="preserve"> </w:t>
      </w:r>
      <w:r>
        <w:t xml:space="preserve">la vue </w:t>
      </w:r>
      <w:r>
        <w:rPr>
          <w:b/>
          <w:bCs/>
        </w:rPr>
        <w:t>Potions/Grimoire</w:t>
      </w:r>
      <w:r>
        <w:t xml:space="preserve"> afin d’ajouter à la vue </w:t>
      </w:r>
      <w:r w:rsidR="00670DA1">
        <w:t xml:space="preserve">la liste des potions de la sorcière </w:t>
      </w:r>
      <w:r w:rsidR="00536051">
        <w:t>sélectionnée.</w:t>
      </w:r>
    </w:p>
    <w:p w14:paraId="3F9E86AB" w14:textId="05B9939F" w:rsidR="00265368" w:rsidRDefault="00670DA1" w:rsidP="00670DA1">
      <w:r>
        <w:t>NOTE : Utilisez une vue partielle</w:t>
      </w:r>
      <w:r w:rsidR="001C4160">
        <w:t xml:space="preserve"> pour la liste des potions, vous pouvez n’afficher que le nom</w:t>
      </w:r>
      <w:r w:rsidR="00056528">
        <w:t xml:space="preserve"> de la potion</w:t>
      </w:r>
    </w:p>
    <w:p w14:paraId="1419DAE4" w14:textId="77777777" w:rsidR="00B337AB" w:rsidRDefault="00B337AB" w:rsidP="00B337AB">
      <w:pPr>
        <w:pStyle w:val="Paragraphedeliste"/>
        <w:numPr>
          <w:ilvl w:val="0"/>
          <w:numId w:val="43"/>
        </w:numPr>
      </w:pPr>
      <w:r>
        <w:t>Testez :</w:t>
      </w:r>
    </w:p>
    <w:p w14:paraId="3EEF20CA" w14:textId="50C6E8CB" w:rsidR="00B337AB" w:rsidRDefault="00B337AB" w:rsidP="00B337AB">
      <w:pPr>
        <w:pStyle w:val="Paragraphedeliste"/>
        <w:numPr>
          <w:ilvl w:val="1"/>
          <w:numId w:val="43"/>
        </w:numPr>
      </w:pPr>
      <w:proofErr w:type="gramStart"/>
      <w:r>
        <w:t>avec</w:t>
      </w:r>
      <w:proofErr w:type="gramEnd"/>
      <w:r>
        <w:t xml:space="preserve"> </w:t>
      </w:r>
      <w:r w:rsidR="00792109">
        <w:t xml:space="preserve">l’URL </w:t>
      </w:r>
      <w:r w:rsidR="000276CA">
        <w:t>Potions/Grimoire/</w:t>
      </w:r>
      <w:r w:rsidR="000276CA" w:rsidRPr="000276CA">
        <w:rPr>
          <w:i/>
          <w:iCs/>
          <w:color w:val="FF0000"/>
        </w:rPr>
        <w:t>Id de la sorcière choisie</w:t>
      </w:r>
    </w:p>
    <w:p w14:paraId="76C9B58E" w14:textId="77777777" w:rsidR="00B337AB" w:rsidRDefault="00B337AB" w:rsidP="00B337AB">
      <w:pPr>
        <w:ind w:left="1080"/>
      </w:pPr>
      <w:proofErr w:type="gramStart"/>
      <w:r>
        <w:t>OU</w:t>
      </w:r>
      <w:proofErr w:type="gramEnd"/>
    </w:p>
    <w:p w14:paraId="3346F010" w14:textId="5FFC028B" w:rsidR="00B337AB" w:rsidRDefault="00B337AB" w:rsidP="00B337AB">
      <w:pPr>
        <w:pStyle w:val="Paragraphedeliste"/>
        <w:numPr>
          <w:ilvl w:val="1"/>
          <w:numId w:val="43"/>
        </w:numPr>
      </w:pPr>
      <w:proofErr w:type="gramStart"/>
      <w:r>
        <w:t>avec</w:t>
      </w:r>
      <w:proofErr w:type="gramEnd"/>
      <w:r>
        <w:t xml:space="preserve"> le menu </w:t>
      </w:r>
      <w:r>
        <w:rPr>
          <w:b/>
          <w:bCs/>
        </w:rPr>
        <w:t xml:space="preserve">Question </w:t>
      </w:r>
      <w:r w:rsidR="00792109">
        <w:rPr>
          <w:b/>
          <w:bCs/>
        </w:rPr>
        <w:t>3</w:t>
      </w:r>
      <w:r>
        <w:rPr>
          <w:b/>
          <w:bCs/>
        </w:rPr>
        <w:t>/</w:t>
      </w:r>
      <w:r w:rsidR="00792109">
        <w:rPr>
          <w:b/>
          <w:bCs/>
        </w:rPr>
        <w:t>Grimoire Sorcière no 2</w:t>
      </w:r>
    </w:p>
    <w:p w14:paraId="18ABF5BF" w14:textId="05CFE8D8" w:rsidR="00A53515" w:rsidRPr="005D3E5A" w:rsidRDefault="00A53515" w:rsidP="00A53515">
      <w:r w:rsidRPr="00670DA1">
        <w:rPr>
          <w:b/>
          <w:bCs/>
          <w:sz w:val="28"/>
          <w:szCs w:val="28"/>
          <w:u w:val="single"/>
        </w:rPr>
        <w:t>Fin du</w:t>
      </w:r>
      <w:r w:rsidR="00FC062B" w:rsidRPr="00670DA1">
        <w:rPr>
          <w:b/>
          <w:bCs/>
          <w:sz w:val="28"/>
          <w:szCs w:val="28"/>
          <w:u w:val="single"/>
        </w:rPr>
        <w:t xml:space="preserve"> formatif</w:t>
      </w:r>
      <w:r w:rsidRPr="00670DA1">
        <w:rPr>
          <w:b/>
          <w:bCs/>
          <w:sz w:val="28"/>
          <w:szCs w:val="28"/>
          <w:u w:val="single"/>
        </w:rPr>
        <w:t>!</w:t>
      </w:r>
    </w:p>
    <w:sectPr w:rsidR="00A53515" w:rsidRPr="005D3E5A" w:rsidSect="000440BA">
      <w:headerReference w:type="default" r:id="rId12"/>
      <w:footerReference w:type="default" r:id="rId13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7C420" w14:textId="77777777" w:rsidR="00B5329A" w:rsidRDefault="00B5329A" w:rsidP="000440BA">
      <w:r>
        <w:separator/>
      </w:r>
    </w:p>
  </w:endnote>
  <w:endnote w:type="continuationSeparator" w:id="0">
    <w:p w14:paraId="0C8302B0" w14:textId="77777777" w:rsidR="00B5329A" w:rsidRDefault="00B5329A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1792D" w14:textId="4709BCE8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 w:rsidR="00196854">
      <w:tab/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E7C30" w14:textId="77777777" w:rsidR="00B5329A" w:rsidRDefault="00B5329A" w:rsidP="000440BA">
      <w:r>
        <w:separator/>
      </w:r>
    </w:p>
  </w:footnote>
  <w:footnote w:type="continuationSeparator" w:id="0">
    <w:p w14:paraId="633F84E6" w14:textId="77777777" w:rsidR="00B5329A" w:rsidRDefault="00B5329A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641EB" w14:textId="425728C3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</w:t>
    </w:r>
    <w:r w:rsidR="00600B3E">
      <w:t>3W6</w:t>
    </w:r>
    <w:r>
      <w:t xml:space="preserve"> Programmation Web </w:t>
    </w:r>
    <w:r w:rsidR="00196854">
      <w:t>transactionnelle</w:t>
    </w:r>
    <w:r>
      <w:tab/>
    </w:r>
    <w:r>
      <w:tab/>
    </w:r>
    <w:r w:rsidR="00004DFC">
      <w:t xml:space="preserve">séance </w:t>
    </w:r>
    <w:r w:rsidR="00F71F99">
      <w:t>1</w:t>
    </w:r>
    <w:r w:rsidR="006535D0">
      <w:t>1</w:t>
    </w:r>
    <w:r w:rsidR="00F97510">
      <w:t xml:space="preserve"> Examen </w:t>
    </w:r>
    <w:r w:rsidR="006535D0">
      <w:t>intra</w:t>
    </w:r>
    <w:r w:rsidR="00F97510">
      <w:t xml:space="preserve"> formatif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4C86"/>
    <w:multiLevelType w:val="hybridMultilevel"/>
    <w:tmpl w:val="55783B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031A8"/>
    <w:multiLevelType w:val="hybridMultilevel"/>
    <w:tmpl w:val="EA30E1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F6F7C"/>
    <w:multiLevelType w:val="hybridMultilevel"/>
    <w:tmpl w:val="D54AFA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D63A7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97A30"/>
    <w:multiLevelType w:val="hybridMultilevel"/>
    <w:tmpl w:val="0E82E8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043FF"/>
    <w:multiLevelType w:val="hybridMultilevel"/>
    <w:tmpl w:val="882696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E4C07"/>
    <w:multiLevelType w:val="hybridMultilevel"/>
    <w:tmpl w:val="9DCE86A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0432AC"/>
    <w:multiLevelType w:val="hybridMultilevel"/>
    <w:tmpl w:val="867830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734648"/>
    <w:multiLevelType w:val="hybridMultilevel"/>
    <w:tmpl w:val="0E82E8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F3591E"/>
    <w:multiLevelType w:val="hybridMultilevel"/>
    <w:tmpl w:val="801079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2335A8"/>
    <w:multiLevelType w:val="hybridMultilevel"/>
    <w:tmpl w:val="E1B229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B6D94"/>
    <w:multiLevelType w:val="hybridMultilevel"/>
    <w:tmpl w:val="0E82E8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F17CF1"/>
    <w:multiLevelType w:val="hybridMultilevel"/>
    <w:tmpl w:val="BC603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75787"/>
    <w:multiLevelType w:val="hybridMultilevel"/>
    <w:tmpl w:val="9934FA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97505"/>
    <w:multiLevelType w:val="hybridMultilevel"/>
    <w:tmpl w:val="801079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614526"/>
    <w:multiLevelType w:val="hybridMultilevel"/>
    <w:tmpl w:val="2AAC62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481890"/>
    <w:multiLevelType w:val="hybridMultilevel"/>
    <w:tmpl w:val="F51A9D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314226"/>
    <w:multiLevelType w:val="hybridMultilevel"/>
    <w:tmpl w:val="882696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3F470C"/>
    <w:multiLevelType w:val="hybridMultilevel"/>
    <w:tmpl w:val="EC2E3AA0"/>
    <w:lvl w:ilvl="0" w:tplc="0C0C000F">
      <w:start w:val="1"/>
      <w:numFmt w:val="decimal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D401B58"/>
    <w:multiLevelType w:val="hybridMultilevel"/>
    <w:tmpl w:val="E1B229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B86BDD"/>
    <w:multiLevelType w:val="hybridMultilevel"/>
    <w:tmpl w:val="E230FA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735720"/>
    <w:multiLevelType w:val="hybridMultilevel"/>
    <w:tmpl w:val="0E82E8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0B0B89"/>
    <w:multiLevelType w:val="hybridMultilevel"/>
    <w:tmpl w:val="E1B229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B14F9"/>
    <w:multiLevelType w:val="hybridMultilevel"/>
    <w:tmpl w:val="C5841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8D43AD"/>
    <w:multiLevelType w:val="hybridMultilevel"/>
    <w:tmpl w:val="FB8604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49044F"/>
    <w:multiLevelType w:val="hybridMultilevel"/>
    <w:tmpl w:val="E230FA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226609"/>
    <w:multiLevelType w:val="hybridMultilevel"/>
    <w:tmpl w:val="E1B229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8A3BA4"/>
    <w:multiLevelType w:val="hybridMultilevel"/>
    <w:tmpl w:val="9E8015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83726"/>
    <w:multiLevelType w:val="hybridMultilevel"/>
    <w:tmpl w:val="E96421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8B04B6"/>
    <w:multiLevelType w:val="hybridMultilevel"/>
    <w:tmpl w:val="0E82E8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9E1153"/>
    <w:multiLevelType w:val="hybridMultilevel"/>
    <w:tmpl w:val="EA30E1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C6400C"/>
    <w:multiLevelType w:val="hybridMultilevel"/>
    <w:tmpl w:val="E1B229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9B0E86"/>
    <w:multiLevelType w:val="hybridMultilevel"/>
    <w:tmpl w:val="D54AFA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B87022"/>
    <w:multiLevelType w:val="hybridMultilevel"/>
    <w:tmpl w:val="2154F5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424C15"/>
    <w:multiLevelType w:val="hybridMultilevel"/>
    <w:tmpl w:val="32E266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B6BB3"/>
    <w:multiLevelType w:val="hybridMultilevel"/>
    <w:tmpl w:val="062AE6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856CCA"/>
    <w:multiLevelType w:val="hybridMultilevel"/>
    <w:tmpl w:val="23105E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6B5736D1"/>
    <w:multiLevelType w:val="hybridMultilevel"/>
    <w:tmpl w:val="3DF691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253A00"/>
    <w:multiLevelType w:val="hybridMultilevel"/>
    <w:tmpl w:val="E1B229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1F7868"/>
    <w:multiLevelType w:val="hybridMultilevel"/>
    <w:tmpl w:val="228247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3F7AC6"/>
    <w:multiLevelType w:val="hybridMultilevel"/>
    <w:tmpl w:val="94D4FC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1A1EDF"/>
    <w:multiLevelType w:val="hybridMultilevel"/>
    <w:tmpl w:val="E230FA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805387">
    <w:abstractNumId w:val="37"/>
    <w:lvlOverride w:ilvl="0">
      <w:startOverride w:val="1"/>
    </w:lvlOverride>
  </w:num>
  <w:num w:numId="2" w16cid:durableId="1645963202">
    <w:abstractNumId w:val="3"/>
  </w:num>
  <w:num w:numId="3" w16cid:durableId="956374107">
    <w:abstractNumId w:val="38"/>
  </w:num>
  <w:num w:numId="4" w16cid:durableId="1075974710">
    <w:abstractNumId w:val="13"/>
  </w:num>
  <w:num w:numId="5" w16cid:durableId="1967346948">
    <w:abstractNumId w:val="25"/>
  </w:num>
  <w:num w:numId="6" w16cid:durableId="1564634520">
    <w:abstractNumId w:val="5"/>
  </w:num>
  <w:num w:numId="7" w16cid:durableId="2018339421">
    <w:abstractNumId w:val="17"/>
  </w:num>
  <w:num w:numId="8" w16cid:durableId="813258279">
    <w:abstractNumId w:val="7"/>
  </w:num>
  <w:num w:numId="9" w16cid:durableId="1560553369">
    <w:abstractNumId w:val="30"/>
  </w:num>
  <w:num w:numId="10" w16cid:durableId="1463307258">
    <w:abstractNumId w:val="36"/>
  </w:num>
  <w:num w:numId="11" w16cid:durableId="1826241662">
    <w:abstractNumId w:val="40"/>
  </w:num>
  <w:num w:numId="12" w16cid:durableId="735590887">
    <w:abstractNumId w:val="1"/>
  </w:num>
  <w:num w:numId="13" w16cid:durableId="111093683">
    <w:abstractNumId w:val="0"/>
  </w:num>
  <w:num w:numId="14" w16cid:durableId="2105612739">
    <w:abstractNumId w:val="41"/>
  </w:num>
  <w:num w:numId="15" w16cid:durableId="1045175675">
    <w:abstractNumId w:val="23"/>
  </w:num>
  <w:num w:numId="16" w16cid:durableId="1847940246">
    <w:abstractNumId w:val="33"/>
  </w:num>
  <w:num w:numId="17" w16cid:durableId="421147382">
    <w:abstractNumId w:val="34"/>
  </w:num>
  <w:num w:numId="18" w16cid:durableId="213930967">
    <w:abstractNumId w:val="15"/>
  </w:num>
  <w:num w:numId="19" w16cid:durableId="8994141">
    <w:abstractNumId w:val="42"/>
  </w:num>
  <w:num w:numId="20" w16cid:durableId="1784181407">
    <w:abstractNumId w:val="12"/>
  </w:num>
  <w:num w:numId="21" w16cid:durableId="972903327">
    <w:abstractNumId w:val="2"/>
  </w:num>
  <w:num w:numId="22" w16cid:durableId="194582379">
    <w:abstractNumId w:val="14"/>
  </w:num>
  <w:num w:numId="23" w16cid:durableId="1006325739">
    <w:abstractNumId w:val="20"/>
  </w:num>
  <w:num w:numId="24" w16cid:durableId="1195073556">
    <w:abstractNumId w:val="16"/>
  </w:num>
  <w:num w:numId="25" w16cid:durableId="1314407993">
    <w:abstractNumId w:val="27"/>
  </w:num>
  <w:num w:numId="26" w16cid:durableId="1550412701">
    <w:abstractNumId w:val="32"/>
  </w:num>
  <w:num w:numId="27" w16cid:durableId="274020734">
    <w:abstractNumId w:val="35"/>
  </w:num>
  <w:num w:numId="28" w16cid:durableId="2133480424">
    <w:abstractNumId w:val="24"/>
  </w:num>
  <w:num w:numId="29" w16cid:durableId="446193618">
    <w:abstractNumId w:val="9"/>
  </w:num>
  <w:num w:numId="30" w16cid:durableId="1728186609">
    <w:abstractNumId w:val="18"/>
  </w:num>
  <w:num w:numId="31" w16cid:durableId="359942602">
    <w:abstractNumId w:val="6"/>
  </w:num>
  <w:num w:numId="32" w16cid:durableId="1003509320">
    <w:abstractNumId w:val="21"/>
  </w:num>
  <w:num w:numId="33" w16cid:durableId="2018728143">
    <w:abstractNumId w:val="28"/>
  </w:num>
  <w:num w:numId="34" w16cid:durableId="1919243404">
    <w:abstractNumId w:val="26"/>
  </w:num>
  <w:num w:numId="35" w16cid:durableId="117602786">
    <w:abstractNumId w:val="8"/>
  </w:num>
  <w:num w:numId="36" w16cid:durableId="1552810297">
    <w:abstractNumId w:val="29"/>
  </w:num>
  <w:num w:numId="37" w16cid:durableId="988289447">
    <w:abstractNumId w:val="10"/>
  </w:num>
  <w:num w:numId="38" w16cid:durableId="663895801">
    <w:abstractNumId w:val="11"/>
  </w:num>
  <w:num w:numId="39" w16cid:durableId="1136753146">
    <w:abstractNumId w:val="4"/>
  </w:num>
  <w:num w:numId="40" w16cid:durableId="779495904">
    <w:abstractNumId w:val="22"/>
  </w:num>
  <w:num w:numId="41" w16cid:durableId="1072435284">
    <w:abstractNumId w:val="19"/>
  </w:num>
  <w:num w:numId="42" w16cid:durableId="1557427162">
    <w:abstractNumId w:val="39"/>
  </w:num>
  <w:num w:numId="43" w16cid:durableId="1578980291">
    <w:abstractNumId w:val="3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03C1E"/>
    <w:rsid w:val="00004DFC"/>
    <w:rsid w:val="0000671B"/>
    <w:rsid w:val="00020C3F"/>
    <w:rsid w:val="000223F6"/>
    <w:rsid w:val="0002402B"/>
    <w:rsid w:val="000276CA"/>
    <w:rsid w:val="00032506"/>
    <w:rsid w:val="000325D1"/>
    <w:rsid w:val="000332B0"/>
    <w:rsid w:val="00033E2F"/>
    <w:rsid w:val="00034BCF"/>
    <w:rsid w:val="000359A7"/>
    <w:rsid w:val="000407A4"/>
    <w:rsid w:val="00043846"/>
    <w:rsid w:val="000440BA"/>
    <w:rsid w:val="000452C4"/>
    <w:rsid w:val="00050A7F"/>
    <w:rsid w:val="00050D72"/>
    <w:rsid w:val="00051253"/>
    <w:rsid w:val="00053D3D"/>
    <w:rsid w:val="00053DD8"/>
    <w:rsid w:val="00056528"/>
    <w:rsid w:val="00063546"/>
    <w:rsid w:val="00064068"/>
    <w:rsid w:val="00071745"/>
    <w:rsid w:val="000745B1"/>
    <w:rsid w:val="00076BA3"/>
    <w:rsid w:val="00082260"/>
    <w:rsid w:val="00083C33"/>
    <w:rsid w:val="00096E9F"/>
    <w:rsid w:val="00097EB8"/>
    <w:rsid w:val="000A0085"/>
    <w:rsid w:val="000A341C"/>
    <w:rsid w:val="000A495D"/>
    <w:rsid w:val="000A501E"/>
    <w:rsid w:val="000A57B1"/>
    <w:rsid w:val="000A601C"/>
    <w:rsid w:val="000B09F0"/>
    <w:rsid w:val="000B0CA2"/>
    <w:rsid w:val="000B0D93"/>
    <w:rsid w:val="000B4801"/>
    <w:rsid w:val="000C0FD2"/>
    <w:rsid w:val="000C1240"/>
    <w:rsid w:val="000C2C8B"/>
    <w:rsid w:val="000D0699"/>
    <w:rsid w:val="000D2049"/>
    <w:rsid w:val="000D6F0F"/>
    <w:rsid w:val="000E230D"/>
    <w:rsid w:val="000E2A16"/>
    <w:rsid w:val="000E3E08"/>
    <w:rsid w:val="000E4E17"/>
    <w:rsid w:val="000E51AA"/>
    <w:rsid w:val="000E7516"/>
    <w:rsid w:val="000E7891"/>
    <w:rsid w:val="000F0211"/>
    <w:rsid w:val="000F046B"/>
    <w:rsid w:val="000F1990"/>
    <w:rsid w:val="000F3B3E"/>
    <w:rsid w:val="000F42FD"/>
    <w:rsid w:val="000F4766"/>
    <w:rsid w:val="000F5112"/>
    <w:rsid w:val="001013C4"/>
    <w:rsid w:val="00103BAC"/>
    <w:rsid w:val="0010777E"/>
    <w:rsid w:val="00111D92"/>
    <w:rsid w:val="00121F4B"/>
    <w:rsid w:val="00123228"/>
    <w:rsid w:val="001250B1"/>
    <w:rsid w:val="00125AB5"/>
    <w:rsid w:val="00137309"/>
    <w:rsid w:val="001420F9"/>
    <w:rsid w:val="0014710A"/>
    <w:rsid w:val="00156BF6"/>
    <w:rsid w:val="001643F3"/>
    <w:rsid w:val="00166867"/>
    <w:rsid w:val="001671A1"/>
    <w:rsid w:val="001679B5"/>
    <w:rsid w:val="00181616"/>
    <w:rsid w:val="001816D1"/>
    <w:rsid w:val="00181BAD"/>
    <w:rsid w:val="00184313"/>
    <w:rsid w:val="00185EC2"/>
    <w:rsid w:val="00193D13"/>
    <w:rsid w:val="00194084"/>
    <w:rsid w:val="00194BD2"/>
    <w:rsid w:val="00195EDD"/>
    <w:rsid w:val="001966B2"/>
    <w:rsid w:val="00196854"/>
    <w:rsid w:val="00197ADE"/>
    <w:rsid w:val="001A040D"/>
    <w:rsid w:val="001A0DB0"/>
    <w:rsid w:val="001A3296"/>
    <w:rsid w:val="001A7245"/>
    <w:rsid w:val="001B0166"/>
    <w:rsid w:val="001B2327"/>
    <w:rsid w:val="001B716A"/>
    <w:rsid w:val="001B7F8B"/>
    <w:rsid w:val="001C2D25"/>
    <w:rsid w:val="001C35D2"/>
    <w:rsid w:val="001C3C67"/>
    <w:rsid w:val="001C4160"/>
    <w:rsid w:val="001C44A3"/>
    <w:rsid w:val="001C69EF"/>
    <w:rsid w:val="001D0EC2"/>
    <w:rsid w:val="001D283E"/>
    <w:rsid w:val="001D6D88"/>
    <w:rsid w:val="001D7AC6"/>
    <w:rsid w:val="001F0606"/>
    <w:rsid w:val="001F1F78"/>
    <w:rsid w:val="001F7A11"/>
    <w:rsid w:val="001F7F00"/>
    <w:rsid w:val="0020178C"/>
    <w:rsid w:val="00203A45"/>
    <w:rsid w:val="0021139F"/>
    <w:rsid w:val="0021269E"/>
    <w:rsid w:val="0021499D"/>
    <w:rsid w:val="00215151"/>
    <w:rsid w:val="002206CC"/>
    <w:rsid w:val="002256C1"/>
    <w:rsid w:val="00231931"/>
    <w:rsid w:val="00233F04"/>
    <w:rsid w:val="00234A22"/>
    <w:rsid w:val="00234C76"/>
    <w:rsid w:val="00235BD1"/>
    <w:rsid w:val="00241FBA"/>
    <w:rsid w:val="002424B4"/>
    <w:rsid w:val="00242827"/>
    <w:rsid w:val="002453B3"/>
    <w:rsid w:val="00247D88"/>
    <w:rsid w:val="00247E40"/>
    <w:rsid w:val="00253AF2"/>
    <w:rsid w:val="00261686"/>
    <w:rsid w:val="00261FA3"/>
    <w:rsid w:val="00265368"/>
    <w:rsid w:val="00265370"/>
    <w:rsid w:val="00270FE7"/>
    <w:rsid w:val="002715DB"/>
    <w:rsid w:val="0027425A"/>
    <w:rsid w:val="002809FB"/>
    <w:rsid w:val="002859F1"/>
    <w:rsid w:val="00291FF1"/>
    <w:rsid w:val="002925D9"/>
    <w:rsid w:val="00293877"/>
    <w:rsid w:val="00294538"/>
    <w:rsid w:val="0029463D"/>
    <w:rsid w:val="00294642"/>
    <w:rsid w:val="002A01D7"/>
    <w:rsid w:val="002A2BB7"/>
    <w:rsid w:val="002A3B4D"/>
    <w:rsid w:val="002A66F5"/>
    <w:rsid w:val="002B4123"/>
    <w:rsid w:val="002B61D7"/>
    <w:rsid w:val="002B7832"/>
    <w:rsid w:val="002C12B1"/>
    <w:rsid w:val="002C1F4E"/>
    <w:rsid w:val="002C22E1"/>
    <w:rsid w:val="002C5B90"/>
    <w:rsid w:val="002C7602"/>
    <w:rsid w:val="002D3A51"/>
    <w:rsid w:val="002E0415"/>
    <w:rsid w:val="002E0E36"/>
    <w:rsid w:val="002E19E4"/>
    <w:rsid w:val="002E2579"/>
    <w:rsid w:val="002E28D2"/>
    <w:rsid w:val="002E34C2"/>
    <w:rsid w:val="002E4188"/>
    <w:rsid w:val="002F0FDA"/>
    <w:rsid w:val="002F150D"/>
    <w:rsid w:val="002F66E2"/>
    <w:rsid w:val="003022EF"/>
    <w:rsid w:val="003044E7"/>
    <w:rsid w:val="0030497F"/>
    <w:rsid w:val="00305784"/>
    <w:rsid w:val="00307985"/>
    <w:rsid w:val="003114B5"/>
    <w:rsid w:val="00311A4B"/>
    <w:rsid w:val="00317987"/>
    <w:rsid w:val="00320E48"/>
    <w:rsid w:val="0032156B"/>
    <w:rsid w:val="0033132C"/>
    <w:rsid w:val="003320BF"/>
    <w:rsid w:val="00332A8A"/>
    <w:rsid w:val="00332AF9"/>
    <w:rsid w:val="00341021"/>
    <w:rsid w:val="00341AAA"/>
    <w:rsid w:val="00341BB7"/>
    <w:rsid w:val="00341C9A"/>
    <w:rsid w:val="00342120"/>
    <w:rsid w:val="003435DA"/>
    <w:rsid w:val="00344735"/>
    <w:rsid w:val="003455F5"/>
    <w:rsid w:val="00350228"/>
    <w:rsid w:val="00350BB9"/>
    <w:rsid w:val="00351B98"/>
    <w:rsid w:val="00357123"/>
    <w:rsid w:val="00365A8B"/>
    <w:rsid w:val="0037198D"/>
    <w:rsid w:val="00375B9E"/>
    <w:rsid w:val="00380FFD"/>
    <w:rsid w:val="00381B3A"/>
    <w:rsid w:val="003875EB"/>
    <w:rsid w:val="0039495C"/>
    <w:rsid w:val="003950F1"/>
    <w:rsid w:val="00395FD6"/>
    <w:rsid w:val="00397FF0"/>
    <w:rsid w:val="003A2C8B"/>
    <w:rsid w:val="003A7B1C"/>
    <w:rsid w:val="003B252C"/>
    <w:rsid w:val="003B2E0B"/>
    <w:rsid w:val="003B2F05"/>
    <w:rsid w:val="003B4C01"/>
    <w:rsid w:val="003B5ADF"/>
    <w:rsid w:val="003C1C85"/>
    <w:rsid w:val="003C2ABF"/>
    <w:rsid w:val="003C3D36"/>
    <w:rsid w:val="003C4492"/>
    <w:rsid w:val="003C53EB"/>
    <w:rsid w:val="003C6CC7"/>
    <w:rsid w:val="003C7751"/>
    <w:rsid w:val="003D109E"/>
    <w:rsid w:val="003D233A"/>
    <w:rsid w:val="003D5221"/>
    <w:rsid w:val="003D73CC"/>
    <w:rsid w:val="003D7CEE"/>
    <w:rsid w:val="003E1AA6"/>
    <w:rsid w:val="003E1BBC"/>
    <w:rsid w:val="003E2A4F"/>
    <w:rsid w:val="003E504F"/>
    <w:rsid w:val="003E7336"/>
    <w:rsid w:val="003F2873"/>
    <w:rsid w:val="003F435A"/>
    <w:rsid w:val="003F6E3B"/>
    <w:rsid w:val="00400771"/>
    <w:rsid w:val="00403C2A"/>
    <w:rsid w:val="00403EAA"/>
    <w:rsid w:val="004047ED"/>
    <w:rsid w:val="00407130"/>
    <w:rsid w:val="00407299"/>
    <w:rsid w:val="0041099F"/>
    <w:rsid w:val="00415679"/>
    <w:rsid w:val="00417F77"/>
    <w:rsid w:val="004202FB"/>
    <w:rsid w:val="00420BCF"/>
    <w:rsid w:val="00421943"/>
    <w:rsid w:val="00422562"/>
    <w:rsid w:val="00423E81"/>
    <w:rsid w:val="00424F7E"/>
    <w:rsid w:val="00425320"/>
    <w:rsid w:val="00426F56"/>
    <w:rsid w:val="004274FB"/>
    <w:rsid w:val="00433FE4"/>
    <w:rsid w:val="00440934"/>
    <w:rsid w:val="00440B8A"/>
    <w:rsid w:val="00444B07"/>
    <w:rsid w:val="0044560F"/>
    <w:rsid w:val="00447C97"/>
    <w:rsid w:val="00450BF2"/>
    <w:rsid w:val="0045240E"/>
    <w:rsid w:val="00454710"/>
    <w:rsid w:val="00460B53"/>
    <w:rsid w:val="00464014"/>
    <w:rsid w:val="0046447C"/>
    <w:rsid w:val="004716F3"/>
    <w:rsid w:val="00477B46"/>
    <w:rsid w:val="00480ED5"/>
    <w:rsid w:val="004817CE"/>
    <w:rsid w:val="00481CD6"/>
    <w:rsid w:val="00482136"/>
    <w:rsid w:val="0048561A"/>
    <w:rsid w:val="00485719"/>
    <w:rsid w:val="00485F7E"/>
    <w:rsid w:val="00491566"/>
    <w:rsid w:val="00497FB0"/>
    <w:rsid w:val="004A1340"/>
    <w:rsid w:val="004A190F"/>
    <w:rsid w:val="004A37C8"/>
    <w:rsid w:val="004A4751"/>
    <w:rsid w:val="004B078C"/>
    <w:rsid w:val="004C4996"/>
    <w:rsid w:val="004C6D83"/>
    <w:rsid w:val="004D4C28"/>
    <w:rsid w:val="004D6609"/>
    <w:rsid w:val="004F0F09"/>
    <w:rsid w:val="004F3061"/>
    <w:rsid w:val="004F5179"/>
    <w:rsid w:val="005006AD"/>
    <w:rsid w:val="00501835"/>
    <w:rsid w:val="0050432C"/>
    <w:rsid w:val="0050476C"/>
    <w:rsid w:val="00504AD0"/>
    <w:rsid w:val="00505F12"/>
    <w:rsid w:val="00506C48"/>
    <w:rsid w:val="00512463"/>
    <w:rsid w:val="00513E36"/>
    <w:rsid w:val="00515E6F"/>
    <w:rsid w:val="00516057"/>
    <w:rsid w:val="005169B1"/>
    <w:rsid w:val="00521D49"/>
    <w:rsid w:val="005237B7"/>
    <w:rsid w:val="00523F1E"/>
    <w:rsid w:val="005245A4"/>
    <w:rsid w:val="005269C7"/>
    <w:rsid w:val="0052732D"/>
    <w:rsid w:val="005306F0"/>
    <w:rsid w:val="00531CDF"/>
    <w:rsid w:val="00532090"/>
    <w:rsid w:val="00532B1D"/>
    <w:rsid w:val="00534126"/>
    <w:rsid w:val="005352E9"/>
    <w:rsid w:val="005359D9"/>
    <w:rsid w:val="00535D9A"/>
    <w:rsid w:val="00536051"/>
    <w:rsid w:val="00537563"/>
    <w:rsid w:val="005442B6"/>
    <w:rsid w:val="00544E7A"/>
    <w:rsid w:val="00546C44"/>
    <w:rsid w:val="005471A2"/>
    <w:rsid w:val="0055160A"/>
    <w:rsid w:val="00554A9F"/>
    <w:rsid w:val="005567F4"/>
    <w:rsid w:val="00557CF5"/>
    <w:rsid w:val="00560455"/>
    <w:rsid w:val="005605DD"/>
    <w:rsid w:val="005633A6"/>
    <w:rsid w:val="00566F1C"/>
    <w:rsid w:val="00572D3E"/>
    <w:rsid w:val="00575818"/>
    <w:rsid w:val="00575F75"/>
    <w:rsid w:val="0058124E"/>
    <w:rsid w:val="00584D0A"/>
    <w:rsid w:val="005858DC"/>
    <w:rsid w:val="00590320"/>
    <w:rsid w:val="00590B2B"/>
    <w:rsid w:val="0059324B"/>
    <w:rsid w:val="005932E0"/>
    <w:rsid w:val="005939C8"/>
    <w:rsid w:val="00595706"/>
    <w:rsid w:val="005961C9"/>
    <w:rsid w:val="00597718"/>
    <w:rsid w:val="005A5FFE"/>
    <w:rsid w:val="005A6A33"/>
    <w:rsid w:val="005B1412"/>
    <w:rsid w:val="005C1716"/>
    <w:rsid w:val="005C1878"/>
    <w:rsid w:val="005C18CB"/>
    <w:rsid w:val="005C4BCF"/>
    <w:rsid w:val="005C61BC"/>
    <w:rsid w:val="005D185A"/>
    <w:rsid w:val="005D246E"/>
    <w:rsid w:val="005D2792"/>
    <w:rsid w:val="005D630D"/>
    <w:rsid w:val="005D77E2"/>
    <w:rsid w:val="005E3E68"/>
    <w:rsid w:val="005E4D38"/>
    <w:rsid w:val="005E654C"/>
    <w:rsid w:val="005E6EC6"/>
    <w:rsid w:val="005E701E"/>
    <w:rsid w:val="005F219F"/>
    <w:rsid w:val="005F3B48"/>
    <w:rsid w:val="005F50AC"/>
    <w:rsid w:val="005F7F3D"/>
    <w:rsid w:val="00600030"/>
    <w:rsid w:val="00600B3E"/>
    <w:rsid w:val="00601393"/>
    <w:rsid w:val="00601562"/>
    <w:rsid w:val="00602B32"/>
    <w:rsid w:val="006063DA"/>
    <w:rsid w:val="0060665E"/>
    <w:rsid w:val="0061163D"/>
    <w:rsid w:val="00611A66"/>
    <w:rsid w:val="00614928"/>
    <w:rsid w:val="0062328C"/>
    <w:rsid w:val="00631119"/>
    <w:rsid w:val="00636158"/>
    <w:rsid w:val="00647007"/>
    <w:rsid w:val="00651706"/>
    <w:rsid w:val="00651D50"/>
    <w:rsid w:val="006535D0"/>
    <w:rsid w:val="00654DFC"/>
    <w:rsid w:val="00662E4A"/>
    <w:rsid w:val="00667E7F"/>
    <w:rsid w:val="00670833"/>
    <w:rsid w:val="00670DA1"/>
    <w:rsid w:val="00671626"/>
    <w:rsid w:val="00672AEE"/>
    <w:rsid w:val="00677661"/>
    <w:rsid w:val="00680B6A"/>
    <w:rsid w:val="00680FCC"/>
    <w:rsid w:val="00686B69"/>
    <w:rsid w:val="00693176"/>
    <w:rsid w:val="006938E0"/>
    <w:rsid w:val="006952DB"/>
    <w:rsid w:val="00695DA6"/>
    <w:rsid w:val="00695EE6"/>
    <w:rsid w:val="006966BC"/>
    <w:rsid w:val="0069785A"/>
    <w:rsid w:val="006A4E8A"/>
    <w:rsid w:val="006A5034"/>
    <w:rsid w:val="006A6FD1"/>
    <w:rsid w:val="006B0A24"/>
    <w:rsid w:val="006B19D4"/>
    <w:rsid w:val="006B1A2C"/>
    <w:rsid w:val="006B2B11"/>
    <w:rsid w:val="006B45EA"/>
    <w:rsid w:val="006C049A"/>
    <w:rsid w:val="006C0CF6"/>
    <w:rsid w:val="006C146D"/>
    <w:rsid w:val="006C16DA"/>
    <w:rsid w:val="006C1AA5"/>
    <w:rsid w:val="006C2CB1"/>
    <w:rsid w:val="006D27CB"/>
    <w:rsid w:val="006D2C0E"/>
    <w:rsid w:val="006D3EF7"/>
    <w:rsid w:val="006D6C85"/>
    <w:rsid w:val="006E27CE"/>
    <w:rsid w:val="006E2DAA"/>
    <w:rsid w:val="006E4404"/>
    <w:rsid w:val="006F05B8"/>
    <w:rsid w:val="006F0627"/>
    <w:rsid w:val="006F10A4"/>
    <w:rsid w:val="006F2A7E"/>
    <w:rsid w:val="006F6ACA"/>
    <w:rsid w:val="00700C9D"/>
    <w:rsid w:val="00701A50"/>
    <w:rsid w:val="00702AEC"/>
    <w:rsid w:val="00705B24"/>
    <w:rsid w:val="0071750C"/>
    <w:rsid w:val="00717990"/>
    <w:rsid w:val="00723BE4"/>
    <w:rsid w:val="007244B2"/>
    <w:rsid w:val="00725D7E"/>
    <w:rsid w:val="00726035"/>
    <w:rsid w:val="007266C4"/>
    <w:rsid w:val="00727391"/>
    <w:rsid w:val="00730352"/>
    <w:rsid w:val="0073220C"/>
    <w:rsid w:val="00733714"/>
    <w:rsid w:val="007338FB"/>
    <w:rsid w:val="00735909"/>
    <w:rsid w:val="00736A42"/>
    <w:rsid w:val="00737101"/>
    <w:rsid w:val="00743E74"/>
    <w:rsid w:val="007542FE"/>
    <w:rsid w:val="00754711"/>
    <w:rsid w:val="007636CB"/>
    <w:rsid w:val="007646AA"/>
    <w:rsid w:val="00766F0A"/>
    <w:rsid w:val="007673C0"/>
    <w:rsid w:val="007705EE"/>
    <w:rsid w:val="007717A8"/>
    <w:rsid w:val="00771E39"/>
    <w:rsid w:val="00774CCD"/>
    <w:rsid w:val="00776DB5"/>
    <w:rsid w:val="007774B3"/>
    <w:rsid w:val="007835F0"/>
    <w:rsid w:val="0078424E"/>
    <w:rsid w:val="007849EF"/>
    <w:rsid w:val="00785730"/>
    <w:rsid w:val="00791458"/>
    <w:rsid w:val="00791C2F"/>
    <w:rsid w:val="00792109"/>
    <w:rsid w:val="00792F41"/>
    <w:rsid w:val="00793839"/>
    <w:rsid w:val="00793CFF"/>
    <w:rsid w:val="00797E5F"/>
    <w:rsid w:val="007A5116"/>
    <w:rsid w:val="007A55A2"/>
    <w:rsid w:val="007A7BBE"/>
    <w:rsid w:val="007B049D"/>
    <w:rsid w:val="007B0976"/>
    <w:rsid w:val="007B7FCA"/>
    <w:rsid w:val="007C03F4"/>
    <w:rsid w:val="007C43DB"/>
    <w:rsid w:val="007D3AB6"/>
    <w:rsid w:val="007D3CA4"/>
    <w:rsid w:val="007D42BF"/>
    <w:rsid w:val="007D7941"/>
    <w:rsid w:val="007E52A8"/>
    <w:rsid w:val="007E59C7"/>
    <w:rsid w:val="007F2CDC"/>
    <w:rsid w:val="007F59CE"/>
    <w:rsid w:val="007F6215"/>
    <w:rsid w:val="007F70F2"/>
    <w:rsid w:val="00800EDB"/>
    <w:rsid w:val="00801FC7"/>
    <w:rsid w:val="00804DB3"/>
    <w:rsid w:val="00805243"/>
    <w:rsid w:val="00811154"/>
    <w:rsid w:val="008116A9"/>
    <w:rsid w:val="00812D2B"/>
    <w:rsid w:val="00812EB0"/>
    <w:rsid w:val="00816F0F"/>
    <w:rsid w:val="00822DAA"/>
    <w:rsid w:val="008240B8"/>
    <w:rsid w:val="00826FE2"/>
    <w:rsid w:val="00831C8A"/>
    <w:rsid w:val="00832045"/>
    <w:rsid w:val="0083216E"/>
    <w:rsid w:val="00834F25"/>
    <w:rsid w:val="008405BD"/>
    <w:rsid w:val="00841406"/>
    <w:rsid w:val="00852B2F"/>
    <w:rsid w:val="00873ECD"/>
    <w:rsid w:val="008800AD"/>
    <w:rsid w:val="0088147A"/>
    <w:rsid w:val="00891549"/>
    <w:rsid w:val="008966E0"/>
    <w:rsid w:val="00896A40"/>
    <w:rsid w:val="0089706B"/>
    <w:rsid w:val="008A0455"/>
    <w:rsid w:val="008A0548"/>
    <w:rsid w:val="008A686A"/>
    <w:rsid w:val="008A7602"/>
    <w:rsid w:val="008B0383"/>
    <w:rsid w:val="008B15A0"/>
    <w:rsid w:val="008B2201"/>
    <w:rsid w:val="008B34E9"/>
    <w:rsid w:val="008B4A65"/>
    <w:rsid w:val="008B5ABD"/>
    <w:rsid w:val="008B66F7"/>
    <w:rsid w:val="008B7EB8"/>
    <w:rsid w:val="008B7FB8"/>
    <w:rsid w:val="008C12EE"/>
    <w:rsid w:val="008C2DBD"/>
    <w:rsid w:val="008C4B90"/>
    <w:rsid w:val="008C7B21"/>
    <w:rsid w:val="008D216A"/>
    <w:rsid w:val="008D598F"/>
    <w:rsid w:val="008D5C96"/>
    <w:rsid w:val="008D7230"/>
    <w:rsid w:val="008E06EA"/>
    <w:rsid w:val="008E0C36"/>
    <w:rsid w:val="008E2F60"/>
    <w:rsid w:val="008E73D1"/>
    <w:rsid w:val="008E7686"/>
    <w:rsid w:val="008F2F39"/>
    <w:rsid w:val="008F5E79"/>
    <w:rsid w:val="0090080E"/>
    <w:rsid w:val="009025CA"/>
    <w:rsid w:val="00905276"/>
    <w:rsid w:val="0090720B"/>
    <w:rsid w:val="00911965"/>
    <w:rsid w:val="00912DD1"/>
    <w:rsid w:val="009139F8"/>
    <w:rsid w:val="00914ACC"/>
    <w:rsid w:val="00915467"/>
    <w:rsid w:val="00923F50"/>
    <w:rsid w:val="00924998"/>
    <w:rsid w:val="00925E82"/>
    <w:rsid w:val="00925EFA"/>
    <w:rsid w:val="0092711E"/>
    <w:rsid w:val="0093079C"/>
    <w:rsid w:val="00933416"/>
    <w:rsid w:val="00933647"/>
    <w:rsid w:val="00934856"/>
    <w:rsid w:val="00936634"/>
    <w:rsid w:val="00947E2F"/>
    <w:rsid w:val="00951940"/>
    <w:rsid w:val="00955247"/>
    <w:rsid w:val="00960937"/>
    <w:rsid w:val="00973EB2"/>
    <w:rsid w:val="0097555E"/>
    <w:rsid w:val="00976C36"/>
    <w:rsid w:val="00976D75"/>
    <w:rsid w:val="00984389"/>
    <w:rsid w:val="00985AC3"/>
    <w:rsid w:val="00990245"/>
    <w:rsid w:val="0099036B"/>
    <w:rsid w:val="00990E04"/>
    <w:rsid w:val="00993C98"/>
    <w:rsid w:val="009A1C69"/>
    <w:rsid w:val="009A2416"/>
    <w:rsid w:val="009A4B20"/>
    <w:rsid w:val="009A5741"/>
    <w:rsid w:val="009A5D82"/>
    <w:rsid w:val="009A5F99"/>
    <w:rsid w:val="009A7119"/>
    <w:rsid w:val="009B31F5"/>
    <w:rsid w:val="009B6B47"/>
    <w:rsid w:val="009C4CBC"/>
    <w:rsid w:val="009C7363"/>
    <w:rsid w:val="009D3BBD"/>
    <w:rsid w:val="009D5285"/>
    <w:rsid w:val="009D5C8E"/>
    <w:rsid w:val="009E264A"/>
    <w:rsid w:val="009E3514"/>
    <w:rsid w:val="009E37B3"/>
    <w:rsid w:val="009F0835"/>
    <w:rsid w:val="009F4D8C"/>
    <w:rsid w:val="009F54E8"/>
    <w:rsid w:val="009F683F"/>
    <w:rsid w:val="009F6C1E"/>
    <w:rsid w:val="00A03947"/>
    <w:rsid w:val="00A061C4"/>
    <w:rsid w:val="00A10B0A"/>
    <w:rsid w:val="00A1256C"/>
    <w:rsid w:val="00A127F1"/>
    <w:rsid w:val="00A169D9"/>
    <w:rsid w:val="00A1714E"/>
    <w:rsid w:val="00A20DC8"/>
    <w:rsid w:val="00A3024A"/>
    <w:rsid w:val="00A315D4"/>
    <w:rsid w:val="00A31E4F"/>
    <w:rsid w:val="00A32824"/>
    <w:rsid w:val="00A35871"/>
    <w:rsid w:val="00A37D0D"/>
    <w:rsid w:val="00A43665"/>
    <w:rsid w:val="00A44AB8"/>
    <w:rsid w:val="00A45B80"/>
    <w:rsid w:val="00A4657C"/>
    <w:rsid w:val="00A52C6C"/>
    <w:rsid w:val="00A53515"/>
    <w:rsid w:val="00A53F39"/>
    <w:rsid w:val="00A5415A"/>
    <w:rsid w:val="00A54222"/>
    <w:rsid w:val="00A64302"/>
    <w:rsid w:val="00A650AE"/>
    <w:rsid w:val="00A722C8"/>
    <w:rsid w:val="00A73318"/>
    <w:rsid w:val="00A73BF0"/>
    <w:rsid w:val="00A75484"/>
    <w:rsid w:val="00A76F2A"/>
    <w:rsid w:val="00A811FF"/>
    <w:rsid w:val="00A8246B"/>
    <w:rsid w:val="00A848EC"/>
    <w:rsid w:val="00A941BC"/>
    <w:rsid w:val="00A9449E"/>
    <w:rsid w:val="00A952C2"/>
    <w:rsid w:val="00A971AE"/>
    <w:rsid w:val="00AA0ADF"/>
    <w:rsid w:val="00AA0BD1"/>
    <w:rsid w:val="00AA359A"/>
    <w:rsid w:val="00AA38C3"/>
    <w:rsid w:val="00AA4EB2"/>
    <w:rsid w:val="00AB19CC"/>
    <w:rsid w:val="00AC0EFD"/>
    <w:rsid w:val="00AC3897"/>
    <w:rsid w:val="00AD0230"/>
    <w:rsid w:val="00AD09D6"/>
    <w:rsid w:val="00AD1202"/>
    <w:rsid w:val="00AD213B"/>
    <w:rsid w:val="00AD7DF2"/>
    <w:rsid w:val="00AE00D6"/>
    <w:rsid w:val="00AE2637"/>
    <w:rsid w:val="00AE2CBF"/>
    <w:rsid w:val="00AE5BAC"/>
    <w:rsid w:val="00AE70A4"/>
    <w:rsid w:val="00AF064C"/>
    <w:rsid w:val="00AF124F"/>
    <w:rsid w:val="00AF20AE"/>
    <w:rsid w:val="00AF5F6F"/>
    <w:rsid w:val="00AF701A"/>
    <w:rsid w:val="00AF701E"/>
    <w:rsid w:val="00B0014E"/>
    <w:rsid w:val="00B04D23"/>
    <w:rsid w:val="00B068FE"/>
    <w:rsid w:val="00B06CA1"/>
    <w:rsid w:val="00B07BAA"/>
    <w:rsid w:val="00B07CC6"/>
    <w:rsid w:val="00B1415A"/>
    <w:rsid w:val="00B146A0"/>
    <w:rsid w:val="00B1520E"/>
    <w:rsid w:val="00B167A3"/>
    <w:rsid w:val="00B238E9"/>
    <w:rsid w:val="00B26A20"/>
    <w:rsid w:val="00B337AB"/>
    <w:rsid w:val="00B363C1"/>
    <w:rsid w:val="00B36ED9"/>
    <w:rsid w:val="00B40C4D"/>
    <w:rsid w:val="00B51B0C"/>
    <w:rsid w:val="00B52024"/>
    <w:rsid w:val="00B5329A"/>
    <w:rsid w:val="00B53391"/>
    <w:rsid w:val="00B549AA"/>
    <w:rsid w:val="00B62903"/>
    <w:rsid w:val="00B632B4"/>
    <w:rsid w:val="00B65553"/>
    <w:rsid w:val="00B66750"/>
    <w:rsid w:val="00B714AF"/>
    <w:rsid w:val="00B7171D"/>
    <w:rsid w:val="00B72F87"/>
    <w:rsid w:val="00B730C5"/>
    <w:rsid w:val="00B80B7E"/>
    <w:rsid w:val="00B83615"/>
    <w:rsid w:val="00B84D75"/>
    <w:rsid w:val="00B94BA5"/>
    <w:rsid w:val="00B9785A"/>
    <w:rsid w:val="00B97874"/>
    <w:rsid w:val="00BA006A"/>
    <w:rsid w:val="00BA15AD"/>
    <w:rsid w:val="00BA19E3"/>
    <w:rsid w:val="00BA41C1"/>
    <w:rsid w:val="00BA50C0"/>
    <w:rsid w:val="00BA5A8C"/>
    <w:rsid w:val="00BA5EBC"/>
    <w:rsid w:val="00BA786D"/>
    <w:rsid w:val="00BB01C5"/>
    <w:rsid w:val="00BB02A6"/>
    <w:rsid w:val="00BB199F"/>
    <w:rsid w:val="00BB3EF5"/>
    <w:rsid w:val="00BB65F3"/>
    <w:rsid w:val="00BB6F26"/>
    <w:rsid w:val="00BC15CA"/>
    <w:rsid w:val="00BC3004"/>
    <w:rsid w:val="00BC3D58"/>
    <w:rsid w:val="00BC5559"/>
    <w:rsid w:val="00BD13D6"/>
    <w:rsid w:val="00BD1732"/>
    <w:rsid w:val="00BD2933"/>
    <w:rsid w:val="00BD58AF"/>
    <w:rsid w:val="00BE2FB5"/>
    <w:rsid w:val="00BE6EBB"/>
    <w:rsid w:val="00BF2096"/>
    <w:rsid w:val="00BF58B2"/>
    <w:rsid w:val="00BF7AE2"/>
    <w:rsid w:val="00C0263C"/>
    <w:rsid w:val="00C06276"/>
    <w:rsid w:val="00C10AC5"/>
    <w:rsid w:val="00C11B64"/>
    <w:rsid w:val="00C12F0B"/>
    <w:rsid w:val="00C12F92"/>
    <w:rsid w:val="00C14309"/>
    <w:rsid w:val="00C14709"/>
    <w:rsid w:val="00C159F0"/>
    <w:rsid w:val="00C1636C"/>
    <w:rsid w:val="00C165CA"/>
    <w:rsid w:val="00C17FA3"/>
    <w:rsid w:val="00C218D0"/>
    <w:rsid w:val="00C21E66"/>
    <w:rsid w:val="00C2774A"/>
    <w:rsid w:val="00C340F0"/>
    <w:rsid w:val="00C37E9E"/>
    <w:rsid w:val="00C417BE"/>
    <w:rsid w:val="00C46EE6"/>
    <w:rsid w:val="00C51F1A"/>
    <w:rsid w:val="00C526B7"/>
    <w:rsid w:val="00C56831"/>
    <w:rsid w:val="00C57C8A"/>
    <w:rsid w:val="00C64B72"/>
    <w:rsid w:val="00C64E0C"/>
    <w:rsid w:val="00C654F8"/>
    <w:rsid w:val="00C6591B"/>
    <w:rsid w:val="00C659D4"/>
    <w:rsid w:val="00C659FD"/>
    <w:rsid w:val="00C66E16"/>
    <w:rsid w:val="00C707EB"/>
    <w:rsid w:val="00C70847"/>
    <w:rsid w:val="00C71164"/>
    <w:rsid w:val="00C71E7E"/>
    <w:rsid w:val="00C727ED"/>
    <w:rsid w:val="00C72D60"/>
    <w:rsid w:val="00C73C4B"/>
    <w:rsid w:val="00C741F8"/>
    <w:rsid w:val="00C75704"/>
    <w:rsid w:val="00C75FEC"/>
    <w:rsid w:val="00C82359"/>
    <w:rsid w:val="00C83402"/>
    <w:rsid w:val="00C834D9"/>
    <w:rsid w:val="00C908B8"/>
    <w:rsid w:val="00C93043"/>
    <w:rsid w:val="00C940C6"/>
    <w:rsid w:val="00CB0427"/>
    <w:rsid w:val="00CB1CC2"/>
    <w:rsid w:val="00CB26D6"/>
    <w:rsid w:val="00CB2F01"/>
    <w:rsid w:val="00CC0720"/>
    <w:rsid w:val="00CC07C0"/>
    <w:rsid w:val="00CC32FB"/>
    <w:rsid w:val="00CD3631"/>
    <w:rsid w:val="00CD3A68"/>
    <w:rsid w:val="00CD4930"/>
    <w:rsid w:val="00CD5303"/>
    <w:rsid w:val="00CD5BA3"/>
    <w:rsid w:val="00CD66C0"/>
    <w:rsid w:val="00CF1F2F"/>
    <w:rsid w:val="00D047EA"/>
    <w:rsid w:val="00D05E22"/>
    <w:rsid w:val="00D06782"/>
    <w:rsid w:val="00D10360"/>
    <w:rsid w:val="00D11500"/>
    <w:rsid w:val="00D13721"/>
    <w:rsid w:val="00D172A0"/>
    <w:rsid w:val="00D21B68"/>
    <w:rsid w:val="00D24CA9"/>
    <w:rsid w:val="00D261A9"/>
    <w:rsid w:val="00D264E2"/>
    <w:rsid w:val="00D26CE9"/>
    <w:rsid w:val="00D26D4A"/>
    <w:rsid w:val="00D31B0D"/>
    <w:rsid w:val="00D325AE"/>
    <w:rsid w:val="00D32BCA"/>
    <w:rsid w:val="00D331FE"/>
    <w:rsid w:val="00D33AF8"/>
    <w:rsid w:val="00D34B1C"/>
    <w:rsid w:val="00D41233"/>
    <w:rsid w:val="00D4343E"/>
    <w:rsid w:val="00D653BE"/>
    <w:rsid w:val="00D6644F"/>
    <w:rsid w:val="00D666DB"/>
    <w:rsid w:val="00D72031"/>
    <w:rsid w:val="00D72E23"/>
    <w:rsid w:val="00D72E77"/>
    <w:rsid w:val="00D74466"/>
    <w:rsid w:val="00D74CE3"/>
    <w:rsid w:val="00D74F00"/>
    <w:rsid w:val="00D762E0"/>
    <w:rsid w:val="00D82F40"/>
    <w:rsid w:val="00D85A50"/>
    <w:rsid w:val="00D86DB3"/>
    <w:rsid w:val="00D970AC"/>
    <w:rsid w:val="00DA2EE0"/>
    <w:rsid w:val="00DA3065"/>
    <w:rsid w:val="00DA56EF"/>
    <w:rsid w:val="00DA64CE"/>
    <w:rsid w:val="00DA6731"/>
    <w:rsid w:val="00DA78D2"/>
    <w:rsid w:val="00DB0350"/>
    <w:rsid w:val="00DB0490"/>
    <w:rsid w:val="00DB07A9"/>
    <w:rsid w:val="00DB0EFE"/>
    <w:rsid w:val="00DB5D20"/>
    <w:rsid w:val="00DB6A32"/>
    <w:rsid w:val="00DC06C7"/>
    <w:rsid w:val="00DC0869"/>
    <w:rsid w:val="00DC1FF9"/>
    <w:rsid w:val="00DC3251"/>
    <w:rsid w:val="00DC3FF0"/>
    <w:rsid w:val="00DC43E7"/>
    <w:rsid w:val="00DC4906"/>
    <w:rsid w:val="00DC68ED"/>
    <w:rsid w:val="00DD1303"/>
    <w:rsid w:val="00DD203E"/>
    <w:rsid w:val="00DD2D50"/>
    <w:rsid w:val="00DD45DB"/>
    <w:rsid w:val="00DE104E"/>
    <w:rsid w:val="00DE1797"/>
    <w:rsid w:val="00DE77AA"/>
    <w:rsid w:val="00DF0B1A"/>
    <w:rsid w:val="00DF1AB4"/>
    <w:rsid w:val="00DF36D7"/>
    <w:rsid w:val="00DF716D"/>
    <w:rsid w:val="00E017F3"/>
    <w:rsid w:val="00E02ADF"/>
    <w:rsid w:val="00E02E9D"/>
    <w:rsid w:val="00E0581A"/>
    <w:rsid w:val="00E06235"/>
    <w:rsid w:val="00E14296"/>
    <w:rsid w:val="00E25443"/>
    <w:rsid w:val="00E37767"/>
    <w:rsid w:val="00E41060"/>
    <w:rsid w:val="00E42FCA"/>
    <w:rsid w:val="00E45171"/>
    <w:rsid w:val="00E503F0"/>
    <w:rsid w:val="00E5073C"/>
    <w:rsid w:val="00E54A42"/>
    <w:rsid w:val="00E57264"/>
    <w:rsid w:val="00E579BF"/>
    <w:rsid w:val="00E63305"/>
    <w:rsid w:val="00E64393"/>
    <w:rsid w:val="00E65DD5"/>
    <w:rsid w:val="00E67115"/>
    <w:rsid w:val="00E774D4"/>
    <w:rsid w:val="00E80CEB"/>
    <w:rsid w:val="00E937F4"/>
    <w:rsid w:val="00EA54B3"/>
    <w:rsid w:val="00EC0771"/>
    <w:rsid w:val="00EC0A62"/>
    <w:rsid w:val="00EC5601"/>
    <w:rsid w:val="00EC596C"/>
    <w:rsid w:val="00ED032D"/>
    <w:rsid w:val="00ED0E67"/>
    <w:rsid w:val="00ED58FD"/>
    <w:rsid w:val="00ED6BEA"/>
    <w:rsid w:val="00ED7B37"/>
    <w:rsid w:val="00EE6B6E"/>
    <w:rsid w:val="00EE722B"/>
    <w:rsid w:val="00EF0745"/>
    <w:rsid w:val="00EF5C1B"/>
    <w:rsid w:val="00F02105"/>
    <w:rsid w:val="00F03547"/>
    <w:rsid w:val="00F12D95"/>
    <w:rsid w:val="00F22E03"/>
    <w:rsid w:val="00F23A0A"/>
    <w:rsid w:val="00F27CE1"/>
    <w:rsid w:val="00F34C6D"/>
    <w:rsid w:val="00F36F82"/>
    <w:rsid w:val="00F41478"/>
    <w:rsid w:val="00F46218"/>
    <w:rsid w:val="00F46B6A"/>
    <w:rsid w:val="00F5092A"/>
    <w:rsid w:val="00F52824"/>
    <w:rsid w:val="00F6542A"/>
    <w:rsid w:val="00F66926"/>
    <w:rsid w:val="00F67FFC"/>
    <w:rsid w:val="00F71568"/>
    <w:rsid w:val="00F71F99"/>
    <w:rsid w:val="00F72B75"/>
    <w:rsid w:val="00F74522"/>
    <w:rsid w:val="00F755D9"/>
    <w:rsid w:val="00F764AD"/>
    <w:rsid w:val="00F76E56"/>
    <w:rsid w:val="00F80BE8"/>
    <w:rsid w:val="00F84345"/>
    <w:rsid w:val="00F90FA2"/>
    <w:rsid w:val="00F9233E"/>
    <w:rsid w:val="00F92881"/>
    <w:rsid w:val="00F94143"/>
    <w:rsid w:val="00F97510"/>
    <w:rsid w:val="00FA245A"/>
    <w:rsid w:val="00FB371F"/>
    <w:rsid w:val="00FB647C"/>
    <w:rsid w:val="00FB77DE"/>
    <w:rsid w:val="00FC062B"/>
    <w:rsid w:val="00FC6986"/>
    <w:rsid w:val="00FC6B87"/>
    <w:rsid w:val="00FD286C"/>
    <w:rsid w:val="00FD3154"/>
    <w:rsid w:val="00FD6BC1"/>
    <w:rsid w:val="00FD7235"/>
    <w:rsid w:val="00FD7236"/>
    <w:rsid w:val="00FE02AB"/>
    <w:rsid w:val="00FE6284"/>
    <w:rsid w:val="00FE629C"/>
    <w:rsid w:val="00FE67C8"/>
    <w:rsid w:val="00FF2044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2E1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7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97FB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scommand">
    <w:name w:val="hljs-pscommand"/>
    <w:basedOn w:val="Policepardfaut"/>
    <w:rsid w:val="0050476C"/>
  </w:style>
  <w:style w:type="character" w:styleId="Mentionnonrsolue">
    <w:name w:val="Unresolved Mention"/>
    <w:basedOn w:val="Policepardfaut"/>
    <w:uiPriority w:val="99"/>
    <w:semiHidden/>
    <w:unhideWhenUsed/>
    <w:rsid w:val="004F3061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62E4A"/>
    <w:pPr>
      <w:spacing w:before="0"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62E4A"/>
  </w:style>
  <w:style w:type="character" w:styleId="Appelnotedebasdep">
    <w:name w:val="footnote reference"/>
    <w:basedOn w:val="Policepardfaut"/>
    <w:uiPriority w:val="99"/>
    <w:semiHidden/>
    <w:unhideWhenUsed/>
    <w:rsid w:val="00662E4A"/>
    <w:rPr>
      <w:vertAlign w:val="superscript"/>
    </w:rPr>
  </w:style>
  <w:style w:type="paragraph" w:customStyle="1" w:styleId="paragraph">
    <w:name w:val="paragraph"/>
    <w:basedOn w:val="Normal"/>
    <w:rsid w:val="00C417B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Policepardfaut"/>
    <w:rsid w:val="00C417BE"/>
  </w:style>
  <w:style w:type="character" w:customStyle="1" w:styleId="eop">
    <w:name w:val="eop"/>
    <w:basedOn w:val="Policepardfaut"/>
    <w:rsid w:val="00C417BE"/>
  </w:style>
  <w:style w:type="character" w:styleId="Marquedecommentaire">
    <w:name w:val="annotation reference"/>
    <w:basedOn w:val="Policepardfaut"/>
    <w:uiPriority w:val="99"/>
    <w:semiHidden/>
    <w:unhideWhenUsed/>
    <w:rsid w:val="004C499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4C4996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rsid w:val="004C4996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C499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C49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1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9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D15B86-D92D-420E-A893-C7613CFD01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383</TotalTime>
  <Pages>1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Turgeon</dc:creator>
  <cp:keywords/>
  <dc:description/>
  <cp:lastModifiedBy>Briau Mathieu</cp:lastModifiedBy>
  <cp:revision>54</cp:revision>
  <dcterms:created xsi:type="dcterms:W3CDTF">2023-09-25T15:26:00Z</dcterms:created>
  <dcterms:modified xsi:type="dcterms:W3CDTF">2023-10-02T14:25:00Z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